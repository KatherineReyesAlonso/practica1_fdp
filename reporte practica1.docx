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829D0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9D0" w:rsidRDefault="00E829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E829D0" w:rsidRDefault="003252D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79" cy="65664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9D0" w:rsidRDefault="00E829D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E829D0" w:rsidRDefault="00E829D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E829D0" w:rsidRDefault="003252D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E829D0" w:rsidRDefault="00E829D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E829D0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9D0" w:rsidRDefault="00E829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E829D0" w:rsidRDefault="003252D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E829D0" w:rsidRDefault="00E829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9D0" w:rsidRDefault="00E829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E829D0" w:rsidRDefault="003252D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E829D0" w:rsidRDefault="00E829D0">
      <w:pPr>
        <w:pStyle w:val="Standard"/>
      </w:pPr>
    </w:p>
    <w:p w:rsidR="00E829D0" w:rsidRDefault="00E829D0">
      <w:pPr>
        <w:pStyle w:val="Standard"/>
      </w:pPr>
    </w:p>
    <w:p w:rsidR="00E829D0" w:rsidRDefault="003252D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E829D0" w:rsidRDefault="003252D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E829D0" w:rsidRDefault="003252D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829D0" w:rsidTr="0069364D">
        <w:tblPrEx>
          <w:tblCellMar>
            <w:top w:w="0" w:type="dxa"/>
            <w:bottom w:w="0" w:type="dxa"/>
          </w:tblCellMar>
        </w:tblPrEx>
        <w:trPr>
          <w:trHeight w:hRule="exact" w:val="104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64D" w:rsidRDefault="0069364D" w:rsidP="0069364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E829D0" w:rsidRDefault="0069364D" w:rsidP="0069364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  </w:t>
            </w:r>
            <w:r w:rsidR="003252DC"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  <w:p w:rsidR="0069364D" w:rsidRDefault="0069364D" w:rsidP="0069364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64D" w:rsidRDefault="0069364D" w:rsidP="0069364D">
            <w:pPr>
              <w:pStyle w:val="TableContents"/>
            </w:pPr>
          </w:p>
          <w:p w:rsidR="0069364D" w:rsidRDefault="0069364D" w:rsidP="0069364D">
            <w:pPr>
              <w:pStyle w:val="TableContents"/>
            </w:pPr>
          </w:p>
          <w:p w:rsidR="00E829D0" w:rsidRDefault="0069364D" w:rsidP="0069364D">
            <w:pPr>
              <w:pStyle w:val="TableContents"/>
            </w:pPr>
            <w:r>
              <w:t>Rodriguez Espino Claudia ING.</w:t>
            </w:r>
          </w:p>
        </w:tc>
      </w:tr>
      <w:tr w:rsidR="00E829D0" w:rsidTr="0069364D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69364D" w:rsidP="0069364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</w:t>
            </w:r>
            <w:r w:rsidR="003252DC"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69364D" w:rsidP="0069364D">
            <w:pPr>
              <w:pStyle w:val="TableContents"/>
            </w:pPr>
            <w:r>
              <w:t xml:space="preserve">Fundamentos de Programación </w:t>
            </w:r>
          </w:p>
        </w:tc>
      </w:tr>
      <w:tr w:rsidR="00E829D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29D0" w:rsidRDefault="003252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TableContents"/>
              <w:ind w:left="629"/>
            </w:pPr>
          </w:p>
          <w:p w:rsidR="0069364D" w:rsidRDefault="0069364D">
            <w:pPr>
              <w:pStyle w:val="TableContents"/>
              <w:ind w:left="629"/>
            </w:pPr>
          </w:p>
          <w:p w:rsidR="0069364D" w:rsidRDefault="0069364D" w:rsidP="0069364D">
            <w:pPr>
              <w:pStyle w:val="TableContents"/>
            </w:pPr>
            <w:r>
              <w:t>1102</w:t>
            </w:r>
          </w:p>
        </w:tc>
      </w:tr>
      <w:tr w:rsidR="00E829D0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29D0" w:rsidRDefault="003252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TableContents"/>
              <w:ind w:left="629"/>
            </w:pPr>
          </w:p>
          <w:p w:rsidR="0069364D" w:rsidRDefault="0069364D">
            <w:pPr>
              <w:pStyle w:val="TableContents"/>
              <w:ind w:left="629"/>
            </w:pPr>
          </w:p>
          <w:p w:rsidR="0069364D" w:rsidRDefault="00743DA6" w:rsidP="0069364D">
            <w:pPr>
              <w:pStyle w:val="TableContents"/>
            </w:pPr>
            <w:r>
              <w:t xml:space="preserve">Practica </w:t>
            </w:r>
            <w:r w:rsidR="0069364D">
              <w:t>1</w:t>
            </w:r>
          </w:p>
        </w:tc>
      </w:tr>
      <w:tr w:rsidR="00E829D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29D0" w:rsidRDefault="003252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64D" w:rsidRDefault="0069364D" w:rsidP="0069364D">
            <w:pPr>
              <w:pStyle w:val="TableContents"/>
            </w:pPr>
          </w:p>
          <w:p w:rsidR="0069364D" w:rsidRDefault="0069364D" w:rsidP="0069364D">
            <w:pPr>
              <w:pStyle w:val="TableContents"/>
            </w:pPr>
            <w:r>
              <w:t>Reyes Alonso Katherine</w:t>
            </w:r>
          </w:p>
        </w:tc>
      </w:tr>
      <w:tr w:rsidR="00E829D0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29D0" w:rsidRDefault="003252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TableContents"/>
              <w:ind w:left="629"/>
            </w:pPr>
          </w:p>
          <w:p w:rsidR="0069364D" w:rsidRDefault="0069364D">
            <w:pPr>
              <w:pStyle w:val="TableContents"/>
              <w:ind w:left="629"/>
            </w:pPr>
          </w:p>
          <w:p w:rsidR="0069364D" w:rsidRDefault="0069364D" w:rsidP="0069364D">
            <w:pPr>
              <w:pStyle w:val="TableContents"/>
            </w:pPr>
            <w:r>
              <w:t>1</w:t>
            </w:r>
          </w:p>
        </w:tc>
      </w:tr>
      <w:tr w:rsidR="00E829D0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29D0" w:rsidRDefault="003252D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TableContents"/>
              <w:ind w:left="629"/>
            </w:pPr>
          </w:p>
          <w:p w:rsidR="0069364D" w:rsidRDefault="0069364D" w:rsidP="0069364D">
            <w:pPr>
              <w:pStyle w:val="TableContents"/>
            </w:pPr>
            <w:r>
              <w:t>19/08/2017</w:t>
            </w:r>
          </w:p>
        </w:tc>
      </w:tr>
      <w:tr w:rsidR="00E829D0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29D0" w:rsidRDefault="003252D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TableContents"/>
              <w:ind w:left="629"/>
            </w:pPr>
          </w:p>
          <w:p w:rsidR="0069364D" w:rsidRDefault="0069364D">
            <w:pPr>
              <w:pStyle w:val="TableContents"/>
              <w:ind w:left="629"/>
            </w:pPr>
          </w:p>
          <w:p w:rsidR="0069364D" w:rsidRDefault="00743DA6">
            <w:pPr>
              <w:pStyle w:val="TableContents"/>
              <w:ind w:left="629"/>
            </w:pPr>
            <w:r>
              <w:t>Se realizó la práctica no. 1 “La computación como herramienta</w:t>
            </w:r>
          </w:p>
        </w:tc>
      </w:tr>
      <w:tr w:rsidR="00E829D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E829D0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9D0" w:rsidRDefault="00743DA6">
            <w:pPr>
              <w:pStyle w:val="TableContents"/>
              <w:ind w:left="629"/>
            </w:pPr>
            <w:r>
              <w:t>de trabajo del professional de ingeniería”</w:t>
            </w:r>
          </w:p>
        </w:tc>
      </w:tr>
    </w:tbl>
    <w:p w:rsidR="00E829D0" w:rsidRDefault="00E829D0">
      <w:pPr>
        <w:pStyle w:val="Standard"/>
      </w:pPr>
    </w:p>
    <w:p w:rsidR="00E829D0" w:rsidRDefault="00E829D0">
      <w:pPr>
        <w:pStyle w:val="Standard"/>
      </w:pPr>
    </w:p>
    <w:p w:rsidR="00E829D0" w:rsidRDefault="003252D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43DA6" w:rsidRDefault="00743DA6">
      <w:pPr>
        <w:pStyle w:val="Standard"/>
      </w:pPr>
    </w:p>
    <w:p w:rsidR="00743DA6" w:rsidRDefault="00743DA6">
      <w:pPr>
        <w:pStyle w:val="Standard"/>
      </w:pPr>
    </w:p>
    <w:p w:rsidR="00743DA6" w:rsidRDefault="00743DA6">
      <w:pPr>
        <w:pStyle w:val="Standard"/>
      </w:pPr>
    </w:p>
    <w:p w:rsidR="00743DA6" w:rsidRDefault="00743DA6">
      <w:pPr>
        <w:pStyle w:val="Standard"/>
      </w:pPr>
    </w:p>
    <w:p w:rsidR="00743DA6" w:rsidRDefault="00743DA6">
      <w:pPr>
        <w:pStyle w:val="Standard"/>
      </w:pPr>
    </w:p>
    <w:p w:rsidR="00743DA6" w:rsidRDefault="00743DA6">
      <w:pPr>
        <w:pStyle w:val="Standard"/>
      </w:pPr>
    </w:p>
    <w:p w:rsidR="00AD0B02" w:rsidRPr="00AD0B02" w:rsidRDefault="00AD0B02">
      <w:pPr>
        <w:pStyle w:val="Standard"/>
        <w:rPr>
          <w:sz w:val="40"/>
          <w:szCs w:val="40"/>
        </w:rPr>
      </w:pPr>
      <w:r w:rsidRPr="00AD0B02">
        <w:rPr>
          <w:rStyle w:val="Ttulodellibro"/>
          <w:sz w:val="40"/>
          <w:szCs w:val="40"/>
        </w:rPr>
        <w:t>“REPORTE DE LA PRACTICA 1</w:t>
      </w:r>
      <w:r w:rsidRPr="00AD0B02">
        <w:rPr>
          <w:sz w:val="40"/>
          <w:szCs w:val="40"/>
        </w:rPr>
        <w:t>”</w:t>
      </w:r>
    </w:p>
    <w:p w:rsidR="00AD0B02" w:rsidRDefault="00AD0B02">
      <w:pPr>
        <w:pStyle w:val="Standard"/>
      </w:pPr>
    </w:p>
    <w:p w:rsidR="00AD0B02" w:rsidRDefault="00AD0B02">
      <w:pPr>
        <w:pStyle w:val="Standard"/>
      </w:pPr>
      <w:r w:rsidRPr="00AD0B02">
        <w:rPr>
          <w:sz w:val="36"/>
          <w:szCs w:val="36"/>
          <w:lang w:val="es-MX"/>
        </w:rPr>
        <w:t>Guía</w:t>
      </w:r>
      <w:r w:rsidRPr="00AD0B02">
        <w:rPr>
          <w:sz w:val="36"/>
          <w:szCs w:val="36"/>
        </w:rPr>
        <w:t xml:space="preserve"> </w:t>
      </w:r>
      <w:r w:rsidRPr="00AD0B02">
        <w:rPr>
          <w:sz w:val="36"/>
          <w:szCs w:val="36"/>
          <w:lang w:val="es-MX"/>
        </w:rPr>
        <w:t>práctica</w:t>
      </w:r>
      <w:r w:rsidRPr="00AD0B02">
        <w:rPr>
          <w:sz w:val="36"/>
          <w:szCs w:val="36"/>
        </w:rPr>
        <w:t xml:space="preserve"> de </w:t>
      </w:r>
      <w:r w:rsidRPr="00AD0B02">
        <w:rPr>
          <w:sz w:val="36"/>
          <w:szCs w:val="36"/>
          <w:lang w:val="es-MX"/>
        </w:rPr>
        <w:t>estudio</w:t>
      </w:r>
      <w:r w:rsidRPr="00AD0B02">
        <w:rPr>
          <w:sz w:val="36"/>
          <w:szCs w:val="36"/>
        </w:rPr>
        <w:t xml:space="preserve"> 01: La </w:t>
      </w:r>
      <w:r w:rsidRPr="00AD0B02">
        <w:rPr>
          <w:sz w:val="36"/>
          <w:szCs w:val="36"/>
          <w:lang w:val="es-MX"/>
        </w:rPr>
        <w:t>computación</w:t>
      </w:r>
      <w:r w:rsidRPr="00AD0B02">
        <w:rPr>
          <w:sz w:val="36"/>
          <w:szCs w:val="36"/>
        </w:rPr>
        <w:t xml:space="preserve"> como herramienta de trabajo del profesional de ingeniería</w:t>
      </w:r>
      <w:r>
        <w:t>.</w:t>
      </w:r>
    </w:p>
    <w:p w:rsidR="00AD0B02" w:rsidRDefault="00AD0B02">
      <w:pPr>
        <w:pStyle w:val="Standard"/>
      </w:pPr>
    </w:p>
    <w:p w:rsidR="00B9216F" w:rsidRDefault="00AD0B02">
      <w:pPr>
        <w:pStyle w:val="Standard"/>
      </w:pPr>
      <w:r>
        <w:t xml:space="preserve">Objetivo: </w:t>
      </w:r>
    </w:p>
    <w:p w:rsidR="00B9216F" w:rsidRDefault="00B9216F">
      <w:pPr>
        <w:pStyle w:val="Standard"/>
      </w:pPr>
    </w:p>
    <w:p w:rsidR="00AD0B02" w:rsidRDefault="00AD0B02">
      <w:pPr>
        <w:pStyle w:val="Standard"/>
      </w:pPr>
      <w:r w:rsidRPr="00AD0B02">
        <w:rPr>
          <w:lang w:val="es-MX"/>
        </w:rPr>
        <w:t>Descubrir</w:t>
      </w:r>
      <w:r>
        <w:t xml:space="preserve"> y utilizar </w:t>
      </w:r>
      <w:r w:rsidRPr="00AD0B02">
        <w:rPr>
          <w:lang w:val="es-MX"/>
        </w:rPr>
        <w:t>herramientas</w:t>
      </w:r>
      <w:r>
        <w:t xml:space="preserve"> de software que se ofrecen en internet que permitan realizer actividades y trabajos académicos de forma organizada y profesional a lo largo de la vida escolar, tales como manejo de repositorios de almacenamiento y buscadores con funciones avanzadas.</w:t>
      </w:r>
    </w:p>
    <w:p w:rsidR="00B9216F" w:rsidRDefault="00B9216F">
      <w:pPr>
        <w:pStyle w:val="Standard"/>
      </w:pPr>
    </w:p>
    <w:p w:rsidR="00AD0B02" w:rsidRDefault="00AD0B02">
      <w:pPr>
        <w:pStyle w:val="Standard"/>
      </w:pPr>
    </w:p>
    <w:p w:rsidR="004F3BB0" w:rsidRDefault="004F3BB0">
      <w:pPr>
        <w:pStyle w:val="Standard"/>
      </w:pPr>
      <w:r>
        <w:t>Actividades:</w:t>
      </w:r>
    </w:p>
    <w:p w:rsidR="00B9216F" w:rsidRDefault="00B9216F">
      <w:pPr>
        <w:pStyle w:val="Standard"/>
      </w:pPr>
    </w:p>
    <w:p w:rsidR="004F3BB0" w:rsidRDefault="004F3BB0" w:rsidP="004F3BB0">
      <w:pPr>
        <w:pStyle w:val="Standard"/>
        <w:numPr>
          <w:ilvl w:val="0"/>
          <w:numId w:val="1"/>
        </w:numPr>
      </w:pPr>
      <w:r>
        <w:t>Se dio lectura de la práctica no. 1 y se explicó cada punto.</w:t>
      </w:r>
    </w:p>
    <w:p w:rsidR="004F3BB0" w:rsidRDefault="004F3BB0" w:rsidP="004F3BB0">
      <w:pPr>
        <w:pStyle w:val="Standard"/>
        <w:numPr>
          <w:ilvl w:val="0"/>
          <w:numId w:val="1"/>
        </w:numPr>
      </w:pPr>
      <w:r>
        <w:t>Se realizaron diferentes ejercicios de imagines, datos pertenecientes a una sola oración, comandos de site, define, intitle, intext, filetype, entre otros.</w:t>
      </w:r>
    </w:p>
    <w:p w:rsidR="004F3BB0" w:rsidRDefault="004F3BB0" w:rsidP="004F3BB0">
      <w:pPr>
        <w:pStyle w:val="Standard"/>
        <w:numPr>
          <w:ilvl w:val="0"/>
          <w:numId w:val="1"/>
        </w:numPr>
      </w:pPr>
      <w:r>
        <w:t>Se dejó la creación de la cuenta Hithub.com para poder crear un repositorio.</w:t>
      </w:r>
    </w:p>
    <w:p w:rsidR="004F3BB0" w:rsidRDefault="004F3BB0" w:rsidP="004F3BB0">
      <w:pPr>
        <w:pStyle w:val="Standard"/>
      </w:pPr>
    </w:p>
    <w:p w:rsidR="00B9216F" w:rsidRDefault="00B9216F" w:rsidP="004F3BB0">
      <w:pPr>
        <w:pStyle w:val="Standard"/>
      </w:pPr>
    </w:p>
    <w:p w:rsidR="004F3BB0" w:rsidRDefault="004F3BB0" w:rsidP="004F3BB0">
      <w:pPr>
        <w:pStyle w:val="Standard"/>
      </w:pPr>
      <w:r>
        <w:t xml:space="preserve">Conclusiones: </w:t>
      </w:r>
    </w:p>
    <w:p w:rsidR="00B9216F" w:rsidRDefault="00B9216F" w:rsidP="004F3BB0">
      <w:pPr>
        <w:pStyle w:val="Standard"/>
      </w:pPr>
    </w:p>
    <w:p w:rsidR="00B9216F" w:rsidRDefault="004F3BB0" w:rsidP="003252DC">
      <w:pPr>
        <w:pStyle w:val="Standard"/>
      </w:pPr>
      <w:r>
        <w:t xml:space="preserve">Con la realización de la práctica 1 </w:t>
      </w:r>
      <w:r w:rsidR="00AD5431">
        <w:t>pude comprender varias definiciones y aprendi como usar los buscadores de internet para obtener informacón especializada con ciertas características como “or” que indica que la busqueda debe contener una palabra o la otra y que “-“ signica que la palabra que se escribe a continuacion de este no debe estar en la busqueda, o que las comillas dobles indicant que se deben buscar paginas que contengan exactamente dichas palabras, entre o</w:t>
      </w:r>
      <w:r w:rsidR="00B9216F">
        <w:t>tras caracteristícas y commandos.</w:t>
      </w:r>
    </w:p>
    <w:p w:rsidR="00AD0B02" w:rsidRPr="00AD0B02" w:rsidRDefault="00B9216F" w:rsidP="003252DC">
      <w:pPr>
        <w:pStyle w:val="Standard"/>
      </w:pPr>
      <w:r>
        <w:t>Y q</w:t>
      </w:r>
      <w:bookmarkStart w:id="0" w:name="_GoBack"/>
      <w:bookmarkEnd w:id="0"/>
      <w:r w:rsidR="003252DC">
        <w:t>ue en la realización de un repositorio que sirvfe para almacenar información, un commit nos sirve para indicarle al control que se realizó una nueva modificación y</w:t>
      </w:r>
      <w:r>
        <w:t xml:space="preserve"> que nuestro proyecto se encuentra en un nuevo estado.</w:t>
      </w:r>
    </w:p>
    <w:p w:rsidR="00AD0B02" w:rsidRDefault="00AD0B02" w:rsidP="00AD0B02"/>
    <w:p w:rsidR="00AD0B02" w:rsidRDefault="00AD0B02" w:rsidP="00AD0B02"/>
    <w:p w:rsidR="00E829D0" w:rsidRPr="00AD0B02" w:rsidRDefault="00E829D0" w:rsidP="00AD0B02">
      <w:pPr>
        <w:jc w:val="right"/>
      </w:pPr>
    </w:p>
    <w:sectPr w:rsidR="00E829D0" w:rsidRPr="00AD0B0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4A3" w:rsidRDefault="000204A3">
      <w:r>
        <w:separator/>
      </w:r>
    </w:p>
  </w:endnote>
  <w:endnote w:type="continuationSeparator" w:id="0">
    <w:p w:rsidR="000204A3" w:rsidRDefault="0002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4A3" w:rsidRDefault="000204A3">
      <w:r>
        <w:rPr>
          <w:color w:val="000000"/>
        </w:rPr>
        <w:separator/>
      </w:r>
    </w:p>
  </w:footnote>
  <w:footnote w:type="continuationSeparator" w:id="0">
    <w:p w:rsidR="000204A3" w:rsidRDefault="00020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B7B4D"/>
    <w:multiLevelType w:val="hybridMultilevel"/>
    <w:tmpl w:val="927AC524"/>
    <w:lvl w:ilvl="0" w:tplc="0DCA62E6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29D0"/>
    <w:rsid w:val="000204A3"/>
    <w:rsid w:val="003252DC"/>
    <w:rsid w:val="004F3BB0"/>
    <w:rsid w:val="0069364D"/>
    <w:rsid w:val="00743DA6"/>
    <w:rsid w:val="00AD0B02"/>
    <w:rsid w:val="00AD5431"/>
    <w:rsid w:val="00B9216F"/>
    <w:rsid w:val="00E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Ttulodellibro">
    <w:name w:val="Book Title"/>
    <w:basedOn w:val="Fuentedeprrafopredeter"/>
    <w:uiPriority w:val="33"/>
    <w:qFormat/>
    <w:rsid w:val="00AD0B0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Ttulodellibro">
    <w:name w:val="Book Title"/>
    <w:basedOn w:val="Fuentedeprrafopredeter"/>
    <w:uiPriority w:val="33"/>
    <w:qFormat/>
    <w:rsid w:val="00AD0B0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Katherine Reyes Alonso</cp:lastModifiedBy>
  <cp:revision>1</cp:revision>
  <dcterms:created xsi:type="dcterms:W3CDTF">2017-02-02T00:09:00Z</dcterms:created>
  <dcterms:modified xsi:type="dcterms:W3CDTF">2017-08-19T18:49:00Z</dcterms:modified>
</cp:coreProperties>
</file>